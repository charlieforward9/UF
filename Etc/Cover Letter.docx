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29"/>
      </w:tblGrid>
      <w:tr w:rsidR="00AF3A0D" w:rsidRPr="00AF3A0D" w14:paraId="096A3E38" w14:textId="77777777" w:rsidTr="00375460">
        <w:tc>
          <w:tcPr>
            <w:tcW w:w="3787" w:type="dxa"/>
            <w:tcMar>
              <w:top w:w="504" w:type="dxa"/>
              <w:right w:w="720" w:type="dxa"/>
            </w:tcMar>
          </w:tcPr>
          <w:p w14:paraId="16425C84" w14:textId="77777777" w:rsidR="00125AB1" w:rsidRPr="00AF3A0D" w:rsidRDefault="00125981" w:rsidP="00AF3A0D">
            <w:pPr>
              <w:pStyle w:val="Initials"/>
            </w:pPr>
            <w:r w:rsidRPr="00AF3A0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BE30DC3" wp14:editId="4093C93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7D71177" id="Group 1" o:spid="_x0000_s1026" alt="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8D5B5C621CD0FB4B801912091BE8309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AF3A0D" w:rsidRPr="00AF3A0D">
                  <w:t>CR</w:t>
                </w:r>
              </w:sdtContent>
            </w:sdt>
          </w:p>
          <w:p w14:paraId="0AE3E8DB" w14:textId="77777777" w:rsidR="00125AB1" w:rsidRPr="00AF3A0D" w:rsidRDefault="00004691" w:rsidP="00125AB1">
            <w:pPr>
              <w:pStyle w:val="Heading3"/>
              <w:rPr>
                <w:color w:val="2F5496" w:themeColor="accent5" w:themeShade="BF"/>
              </w:rPr>
            </w:pPr>
            <w:sdt>
              <w:sdtPr>
                <w:rPr>
                  <w:color w:val="2F5496" w:themeColor="accent5" w:themeShade="BF"/>
                </w:rPr>
                <w:alias w:val="Contact:"/>
                <w:tag w:val="Contact:"/>
                <w:id w:val="133533816"/>
                <w:placeholder>
                  <w:docPart w:val="3116F35A8BF65E43A9B0C4F48757D3C2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AF3A0D">
                  <w:rPr>
                    <w:color w:val="2F5496" w:themeColor="accent5" w:themeShade="BF"/>
                  </w:rPr>
                  <w:t>Contact</w:t>
                </w:r>
              </w:sdtContent>
            </w:sdt>
          </w:p>
          <w:p w14:paraId="6468D62C" w14:textId="77777777" w:rsidR="00125AB1" w:rsidRPr="00AF3A0D" w:rsidRDefault="00AF3A0D" w:rsidP="00125AB1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505 SW 2</w:t>
            </w:r>
            <w:r w:rsidRPr="00AF3A0D">
              <w:rPr>
                <w:color w:val="2F5496" w:themeColor="accent5" w:themeShade="BF"/>
                <w:vertAlign w:val="superscript"/>
              </w:rPr>
              <w:t>nd</w:t>
            </w:r>
            <w:r>
              <w:rPr>
                <w:color w:val="2F5496" w:themeColor="accent5" w:themeShade="BF"/>
              </w:rPr>
              <w:t xml:space="preserve"> Ave</w:t>
            </w:r>
          </w:p>
          <w:p w14:paraId="24ED542A" w14:textId="77777777" w:rsidR="00125AB1" w:rsidRPr="00AF3A0D" w:rsidRDefault="00AF3A0D" w:rsidP="00125AB1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Gainesville, FL 36201</w:t>
            </w:r>
          </w:p>
          <w:p w14:paraId="3FC2A49A" w14:textId="77777777" w:rsidR="00125AB1" w:rsidRPr="00AF3A0D" w:rsidRDefault="00004691" w:rsidP="00125AB1">
            <w:pPr>
              <w:rPr>
                <w:color w:val="2F5496" w:themeColor="accent5" w:themeShade="BF"/>
              </w:rPr>
            </w:pPr>
            <w:hyperlink r:id="rId6" w:history="1">
              <w:r w:rsidR="00AF3A0D" w:rsidRPr="00FF48AC">
                <w:rPr>
                  <w:rStyle w:val="Hyperlink"/>
                  <w:color w:val="034990" w:themeColor="hyperlink" w:themeShade="BF"/>
                </w:rPr>
                <w:t>Crichardson5@ufl.edu</w:t>
              </w:r>
            </w:hyperlink>
          </w:p>
          <w:p w14:paraId="29317D84" w14:textId="77777777" w:rsidR="00125AB1" w:rsidRPr="00AF3A0D" w:rsidRDefault="00AF3A0D" w:rsidP="00125AB1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5616603885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9"/>
            </w:tblGrid>
            <w:tr w:rsidR="00AF3A0D" w:rsidRPr="00AF3A0D" w14:paraId="7A36F0F7" w14:textId="77777777" w:rsidTr="00C57D37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6AA8F510" w14:textId="77777777" w:rsidR="00125AB1" w:rsidRPr="00AF3A0D" w:rsidRDefault="00004691" w:rsidP="00E96C92">
                  <w:pPr>
                    <w:pStyle w:val="Heading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Your Name:"/>
                      <w:tag w:val="Your Name:"/>
                      <w:id w:val="-544600582"/>
                      <w:placeholder>
                        <w:docPart w:val="10351C4C04C06242A586AC8488F5FA45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F3A0D" w:rsidRPr="00AF3A0D">
                        <w:rPr>
                          <w:color w:val="FFFFFF" w:themeColor="background1"/>
                        </w:rPr>
                        <w:t>Charles Richardson</w:t>
                      </w:r>
                    </w:sdtContent>
                  </w:sdt>
                </w:p>
                <w:p w14:paraId="6ECE44EB" w14:textId="77777777" w:rsidR="00125AB1" w:rsidRPr="00AF3A0D" w:rsidRDefault="00004691" w:rsidP="00C56A6F">
                  <w:pPr>
                    <w:pStyle w:val="Heading2"/>
                    <w:outlineLvl w:val="1"/>
                    <w:rPr>
                      <w:color w:val="2F5496" w:themeColor="accent5" w:themeShade="BF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Profession or Industry:"/>
                      <w:tag w:val="Profession or Industry:"/>
                      <w:id w:val="-596704785"/>
                      <w:placeholder>
                        <w:docPart w:val="49664673D8AE614DB41B6315A1D7B5B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26B6F">
                        <w:rPr>
                          <w:color w:val="FFFFFF" w:themeColor="background1"/>
                        </w:rPr>
                        <w:t>computer science and innovation</w:t>
                      </w:r>
                    </w:sdtContent>
                  </w:sdt>
                  <w:r w:rsidR="00125981" w:rsidRPr="00AF3A0D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DE474DC2AE7F94E84DA1170F75696E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26B6F" w:rsidRPr="00626B6F">
                        <w:rPr>
                          <w:color w:val="FFFFFF" w:themeColor="background1"/>
                        </w:rPr>
                        <w:t>www.guru.com/freelancers/charlie-rich</w:t>
                      </w:r>
                    </w:sdtContent>
                  </w:sdt>
                </w:p>
              </w:tc>
            </w:tr>
          </w:tbl>
          <w:sdt>
            <w:sdtPr>
              <w:rPr>
                <w:color w:val="2F5496" w:themeColor="accent5" w:themeShade="BF"/>
              </w:rPr>
              <w:alias w:val="Recipient Name:"/>
              <w:tag w:val="Recipient Name:"/>
              <w:id w:val="-1172632310"/>
              <w:placeholder>
                <w:docPart w:val="5858F2D64BEA684992F77B32B28A9A9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28C72ED7" w14:textId="77777777" w:rsidR="00125AB1" w:rsidRPr="00AF3A0D" w:rsidRDefault="00BA4155" w:rsidP="00AF3A0D">
                <w:pPr>
                  <w:pStyle w:val="Heading3"/>
                  <w:rPr>
                    <w:color w:val="2F5496" w:themeColor="accent5" w:themeShade="BF"/>
                  </w:rPr>
                </w:pPr>
                <w:r>
                  <w:rPr>
                    <w:color w:val="2F5496" w:themeColor="accent5" w:themeShade="BF"/>
                  </w:rPr>
                  <w:t>Charlie</w:t>
                </w:r>
              </w:p>
            </w:sdtContent>
          </w:sdt>
          <w:p w14:paraId="7C5CB25D" w14:textId="77777777" w:rsidR="00125AB1" w:rsidRPr="00AF3A0D" w:rsidRDefault="00AF3A0D" w:rsidP="00125AB1">
            <w:pPr>
              <w:pStyle w:val="Date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October 15, 2020</w:t>
            </w:r>
          </w:p>
          <w:p w14:paraId="0B3385D6" w14:textId="77777777" w:rsidR="00125AB1" w:rsidRPr="00AF3A0D" w:rsidRDefault="00125AB1" w:rsidP="00125AB1">
            <w:pPr>
              <w:pStyle w:val="Salutation"/>
              <w:rPr>
                <w:color w:val="2F5496" w:themeColor="accent5" w:themeShade="BF"/>
              </w:rPr>
            </w:pPr>
            <w:r w:rsidRPr="00AF3A0D">
              <w:rPr>
                <w:color w:val="2F5496" w:themeColor="accent5" w:themeShade="BF"/>
              </w:rPr>
              <w:t xml:space="preserve">Dear </w:t>
            </w:r>
            <w:sdt>
              <w:sdtPr>
                <w:rPr>
                  <w:color w:val="2F5496" w:themeColor="accent5" w:themeShade="BF"/>
                </w:rPr>
                <w:alias w:val="Recipient Name:"/>
                <w:tag w:val="Recipient Name:"/>
                <w:id w:val="-1139955490"/>
                <w:placeholder>
                  <w:docPart w:val="9CF9DCF0B778E84FBEAA9D145E92569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BA4155">
                  <w:rPr>
                    <w:color w:val="2F5496" w:themeColor="accent5" w:themeShade="BF"/>
                  </w:rPr>
                  <w:t>Charlie</w:t>
                </w:r>
              </w:sdtContent>
            </w:sdt>
            <w:r w:rsidRPr="00AF3A0D">
              <w:rPr>
                <w:color w:val="2F5496" w:themeColor="accent5" w:themeShade="BF"/>
              </w:rPr>
              <w:t>,</w:t>
            </w:r>
          </w:p>
          <w:p w14:paraId="52A21385" w14:textId="77777777" w:rsidR="00626B6F" w:rsidRDefault="00BA4155" w:rsidP="00BA4155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As an endurance fitness coach, I understand the fundamentals of teaching. From the best student to the worst, the top priority is to ensure they all have the same opportunity to learn and grow, from </w:t>
            </w:r>
            <w:r w:rsidR="00626B6F">
              <w:rPr>
                <w:color w:val="2F5496" w:themeColor="accent5" w:themeShade="BF"/>
              </w:rPr>
              <w:t>the icebreaker meeting</w:t>
            </w:r>
            <w:r>
              <w:rPr>
                <w:color w:val="2F5496" w:themeColor="accent5" w:themeShade="BF"/>
              </w:rPr>
              <w:t xml:space="preserve"> to the final project.</w:t>
            </w:r>
            <w:r w:rsidR="00626B6F">
              <w:rPr>
                <w:color w:val="2F5496" w:themeColor="accent5" w:themeShade="BF"/>
              </w:rPr>
              <w:t xml:space="preserve"> As a prior student of yours, I am aware of your teaching style, and I know what you expect. </w:t>
            </w:r>
          </w:p>
          <w:p w14:paraId="2ED3B8AC" w14:textId="77777777" w:rsidR="005033D4" w:rsidRDefault="005033D4" w:rsidP="00BA4155">
            <w:pPr>
              <w:rPr>
                <w:color w:val="2F5496" w:themeColor="accent5" w:themeShade="BF"/>
              </w:rPr>
            </w:pPr>
          </w:p>
          <w:p w14:paraId="0B6072C8" w14:textId="77777777" w:rsidR="00626B6F" w:rsidRPr="00AF3A0D" w:rsidRDefault="005033D4" w:rsidP="00BA4155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Having a coaching business helps me help you. Communicating with endurance athletes requires an energy that will excite them to push themselves past their limiting beliefs and into a new realm of potential. I hypothesize that students function the same way in a classroom environment, especially one that challenges creativity and imagination instead of knowledge. I would enjoy putting to this hypothesis to the test.</w:t>
            </w:r>
          </w:p>
          <w:p w14:paraId="0E202366" w14:textId="77777777" w:rsidR="00125AB1" w:rsidRPr="00AF3A0D" w:rsidRDefault="00004691" w:rsidP="00125AB1">
            <w:pPr>
              <w:pStyle w:val="Closing"/>
              <w:rPr>
                <w:color w:val="2F5496" w:themeColor="accent5" w:themeShade="BF"/>
              </w:rPr>
            </w:pPr>
            <w:sdt>
              <w:sdtPr>
                <w:rPr>
                  <w:color w:val="2F5496" w:themeColor="accent5" w:themeShade="BF"/>
                </w:rPr>
                <w:alias w:val="Sincerely:"/>
                <w:tag w:val="Sincerely:"/>
                <w:id w:val="1448966695"/>
                <w:placeholder>
                  <w:docPart w:val="20B8B12FCDA1844D936C810F0550B4BC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AF3A0D">
                  <w:rPr>
                    <w:color w:val="2F5496" w:themeColor="accent5" w:themeShade="BF"/>
                  </w:rPr>
                  <w:t>Sincerely</w:t>
                </w:r>
              </w:sdtContent>
            </w:sdt>
            <w:r w:rsidR="00125AB1" w:rsidRPr="00AF3A0D">
              <w:rPr>
                <w:color w:val="2F5496" w:themeColor="accent5" w:themeShade="BF"/>
              </w:rPr>
              <w:t>,</w:t>
            </w:r>
          </w:p>
          <w:sdt>
            <w:sdtPr>
              <w:rPr>
                <w:color w:val="2F5496" w:themeColor="accent5" w:themeShade="BF"/>
              </w:rPr>
              <w:alias w:val="Your Name:"/>
              <w:tag w:val="Your Name:"/>
              <w:id w:val="1329326648"/>
              <w:placeholder>
                <w:docPart w:val="26A9A2F7B07F3E4089427CE27CA865A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1FAB123" w14:textId="4DDB28A6" w:rsidR="004D7F4E" w:rsidRPr="00AF3A0D" w:rsidRDefault="00AF3A0D" w:rsidP="004D7F4E">
                <w:pPr>
                  <w:pStyle w:val="Signature"/>
                  <w:rPr>
                    <w:color w:val="2F5496" w:themeColor="accent5" w:themeShade="BF"/>
                  </w:rPr>
                </w:pPr>
                <w:r w:rsidRPr="00AF3A0D">
                  <w:rPr>
                    <w:color w:val="2F5496" w:themeColor="accent5" w:themeShade="BF"/>
                  </w:rPr>
                  <w:t>Charles Richardson</w:t>
                </w:r>
              </w:p>
            </w:sdtContent>
          </w:sdt>
        </w:tc>
      </w:tr>
    </w:tbl>
    <w:p w14:paraId="4BE1AE28" w14:textId="4DE3F761" w:rsidR="00D87154" w:rsidRDefault="00D87154" w:rsidP="00E22E87">
      <w:pPr>
        <w:pStyle w:val="NoSpacing"/>
      </w:pPr>
    </w:p>
    <w:p w14:paraId="3D96262C" w14:textId="704947E3" w:rsidR="005E4E28" w:rsidRPr="005E4E28" w:rsidRDefault="005E4E28" w:rsidP="005E4E28"/>
    <w:p w14:paraId="4657C4E1" w14:textId="3028B77E" w:rsidR="005E4E28" w:rsidRPr="005E4E28" w:rsidRDefault="005E4E28" w:rsidP="005E4E28"/>
    <w:p w14:paraId="251428C1" w14:textId="116C2EA3" w:rsidR="005E4E28" w:rsidRPr="005E4E28" w:rsidRDefault="005E4E28" w:rsidP="005E4E28"/>
    <w:p w14:paraId="7E45D15E" w14:textId="577DFF27" w:rsidR="005E4E28" w:rsidRPr="005E4E28" w:rsidRDefault="005E4E28" w:rsidP="005E4E28"/>
    <w:p w14:paraId="17B26CB0" w14:textId="33005688" w:rsidR="005E4E28" w:rsidRPr="005E4E28" w:rsidRDefault="005E4E28" w:rsidP="005E4E28"/>
    <w:p w14:paraId="2F047AE5" w14:textId="59EB74B6" w:rsidR="005E4E28" w:rsidRPr="005E4E28" w:rsidRDefault="005E4E28" w:rsidP="005E4E28"/>
    <w:p w14:paraId="38E95BEF" w14:textId="6B78B64A" w:rsidR="005E4E28" w:rsidRDefault="005E4E28" w:rsidP="005E4E28"/>
    <w:p w14:paraId="10F62641" w14:textId="1737E81F" w:rsidR="005E4E28" w:rsidRPr="005E4E28" w:rsidRDefault="005E4E28" w:rsidP="005E4E28">
      <w:pPr>
        <w:tabs>
          <w:tab w:val="left" w:pos="4621"/>
        </w:tabs>
      </w:pPr>
    </w:p>
    <w:sectPr w:rsidR="005E4E28" w:rsidRPr="005E4E28" w:rsidSect="004D7F4E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EB973" w14:textId="77777777" w:rsidR="00004691" w:rsidRDefault="00004691" w:rsidP="00713050">
      <w:pPr>
        <w:spacing w:line="240" w:lineRule="auto"/>
      </w:pPr>
      <w:r>
        <w:separator/>
      </w:r>
    </w:p>
  </w:endnote>
  <w:endnote w:type="continuationSeparator" w:id="0">
    <w:p w14:paraId="434A58A0" w14:textId="77777777" w:rsidR="00004691" w:rsidRDefault="0000469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77D0DC7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D32116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0A26CF" wp14:editId="437FD679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D690A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A9390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53C2CA" wp14:editId="1A648944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D335E5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FCF0C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DF2ACED" wp14:editId="01E0D4EC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ECF38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AD96C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9550687" wp14:editId="3DE823A4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871972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89068BE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3116F35A8BF65E43A9B0C4F48757D3C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38676D1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A6B69F5B1A54C44AA5C36F5ED67388E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888FC94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A1F21139CFD52349884D1ACFC1616F9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A4E8CA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49664673D8AE614DB41B6315A1D7B5B8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2761F03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F12C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F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62991" w14:textId="6C456554" w:rsidR="005E4E28" w:rsidRDefault="005E4E28">
    <w:pPr>
      <w:pStyle w:val="Footer"/>
    </w:pPr>
    <w:r>
      <w:t>Charlie</w:t>
    </w:r>
  </w:p>
  <w:p w14:paraId="298F34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20DCB" w14:textId="77777777" w:rsidR="00004691" w:rsidRDefault="00004691" w:rsidP="00713050">
      <w:pPr>
        <w:spacing w:line="240" w:lineRule="auto"/>
      </w:pPr>
      <w:r>
        <w:separator/>
      </w:r>
    </w:p>
  </w:footnote>
  <w:footnote w:type="continuationSeparator" w:id="0">
    <w:p w14:paraId="30162264" w14:textId="77777777" w:rsidR="00004691" w:rsidRDefault="0000469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0C3DE056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4C412386" w14:textId="77777777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2D750F6" wp14:editId="5949CB53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94D5388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F3A0D">
                <w:t>CR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796F0733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9FCADE8" w14:textId="77777777" w:rsidR="00125981" w:rsidRPr="009B3C40" w:rsidRDefault="00004691" w:rsidP="00125981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F3A0D">
                      <w:t>Charles Richardson</w:t>
                    </w:r>
                  </w:sdtContent>
                </w:sdt>
              </w:p>
              <w:p w14:paraId="6DA8A280" w14:textId="77777777" w:rsidR="00125981" w:rsidRDefault="00004691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6B6F">
                      <w:t>computer science and innovation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6B6F">
                      <w:t>www.guru.com/freelancers/charlie-rich</w:t>
                    </w:r>
                  </w:sdtContent>
                </w:sdt>
              </w:p>
            </w:tc>
          </w:tr>
        </w:tbl>
        <w:p w14:paraId="337435BA" w14:textId="77777777" w:rsidR="00125981" w:rsidRPr="00F207C0" w:rsidRDefault="00125981" w:rsidP="00125981"/>
      </w:tc>
    </w:tr>
  </w:tbl>
  <w:p w14:paraId="3CD40CD3" w14:textId="77777777" w:rsidR="00217980" w:rsidRDefault="00217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0D"/>
    <w:rsid w:val="00004691"/>
    <w:rsid w:val="00022E2F"/>
    <w:rsid w:val="000353A6"/>
    <w:rsid w:val="000B0C2C"/>
    <w:rsid w:val="0011675E"/>
    <w:rsid w:val="00125981"/>
    <w:rsid w:val="00125AB1"/>
    <w:rsid w:val="00151C62"/>
    <w:rsid w:val="00184BAC"/>
    <w:rsid w:val="001B403A"/>
    <w:rsid w:val="00217980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4077FB"/>
    <w:rsid w:val="00424DD9"/>
    <w:rsid w:val="00443F85"/>
    <w:rsid w:val="004717C5"/>
    <w:rsid w:val="004D7F4E"/>
    <w:rsid w:val="005033D4"/>
    <w:rsid w:val="00543DB7"/>
    <w:rsid w:val="005A530F"/>
    <w:rsid w:val="005E4E28"/>
    <w:rsid w:val="00626B6F"/>
    <w:rsid w:val="00641630"/>
    <w:rsid w:val="006658C4"/>
    <w:rsid w:val="006830A6"/>
    <w:rsid w:val="00684488"/>
    <w:rsid w:val="006A3CE7"/>
    <w:rsid w:val="006C4C50"/>
    <w:rsid w:val="006E1DC7"/>
    <w:rsid w:val="00713050"/>
    <w:rsid w:val="00746F7F"/>
    <w:rsid w:val="007623E5"/>
    <w:rsid w:val="007C16C5"/>
    <w:rsid w:val="007C7C1A"/>
    <w:rsid w:val="00811117"/>
    <w:rsid w:val="0082375D"/>
    <w:rsid w:val="00864D4A"/>
    <w:rsid w:val="008A1907"/>
    <w:rsid w:val="008C44E9"/>
    <w:rsid w:val="009D6855"/>
    <w:rsid w:val="009F75B3"/>
    <w:rsid w:val="00A42540"/>
    <w:rsid w:val="00AD22CE"/>
    <w:rsid w:val="00AF3A0D"/>
    <w:rsid w:val="00B56E1F"/>
    <w:rsid w:val="00B60A88"/>
    <w:rsid w:val="00B66BFE"/>
    <w:rsid w:val="00BA4155"/>
    <w:rsid w:val="00C05502"/>
    <w:rsid w:val="00C2098A"/>
    <w:rsid w:val="00C57D37"/>
    <w:rsid w:val="00C7741E"/>
    <w:rsid w:val="00CA3DF1"/>
    <w:rsid w:val="00CA4581"/>
    <w:rsid w:val="00CE18D5"/>
    <w:rsid w:val="00D87154"/>
    <w:rsid w:val="00E22E87"/>
    <w:rsid w:val="00E96C92"/>
    <w:rsid w:val="00F207C0"/>
    <w:rsid w:val="00F20AE5"/>
    <w:rsid w:val="00F24322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579ED"/>
  <w15:chartTrackingRefBased/>
  <w15:docId w15:val="{6D2B12F5-003C-0A45-93A7-45889D72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F3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richardson5@ufl.edu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ich/Library/Containers/com.microsoft.Word/Data/Library/Application%20Support/Microsoft/Office/16.0/DTS/en-US%7bCFBD43AF-B024-2947-A533-CA6A32D35888%7d/%7b8C35108C-912B-494A-8DD2-4CE546733C5D%7dtf163927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5B5C621CD0FB4B801912091BE83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93A74-660A-C94F-9FBD-B3DB83037C1B}"/>
      </w:docPartPr>
      <w:docPartBody>
        <w:p w:rsidR="00D7506F" w:rsidRDefault="009461A3">
          <w:pPr>
            <w:pStyle w:val="8D5B5C621CD0FB4B801912091BE83099"/>
          </w:pPr>
          <w:r>
            <w:t>YN</w:t>
          </w:r>
        </w:p>
      </w:docPartBody>
    </w:docPart>
    <w:docPart>
      <w:docPartPr>
        <w:name w:val="3116F35A8BF65E43A9B0C4F48757D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B97CB-44FE-9048-B3D7-D2B6ABD4E273}"/>
      </w:docPartPr>
      <w:docPartBody>
        <w:p w:rsidR="00D7506F" w:rsidRDefault="009461A3">
          <w:pPr>
            <w:pStyle w:val="3116F35A8BF65E43A9B0C4F48757D3C2"/>
          </w:pPr>
          <w:r w:rsidRPr="006658C4">
            <w:t>Contact</w:t>
          </w:r>
        </w:p>
      </w:docPartBody>
    </w:docPart>
    <w:docPart>
      <w:docPartPr>
        <w:name w:val="A6B69F5B1A54C44AA5C36F5ED6738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CC780-54A9-8A4A-9F7A-DF2ABFDBB406}"/>
      </w:docPartPr>
      <w:docPartBody>
        <w:p w:rsidR="00D7506F" w:rsidRDefault="009461A3">
          <w:pPr>
            <w:pStyle w:val="A6B69F5B1A54C44AA5C36F5ED67388ED"/>
          </w:pPr>
          <w:r w:rsidRPr="006658C4">
            <w:t>City, ST ZIP</w:t>
          </w:r>
        </w:p>
      </w:docPartBody>
    </w:docPart>
    <w:docPart>
      <w:docPartPr>
        <w:name w:val="A1F21139CFD52349884D1ACFC161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4034-9831-064C-A73C-9E24B380990C}"/>
      </w:docPartPr>
      <w:docPartBody>
        <w:p w:rsidR="00D7506F" w:rsidRDefault="009461A3">
          <w:pPr>
            <w:pStyle w:val="A1F21139CFD52349884D1ACFC1616F99"/>
          </w:pPr>
          <w:r w:rsidRPr="006658C4">
            <w:t>Telephone</w:t>
          </w:r>
        </w:p>
      </w:docPartBody>
    </w:docPart>
    <w:docPart>
      <w:docPartPr>
        <w:name w:val="10351C4C04C06242A586AC8488F5F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A83F7-3286-A545-89FC-FFB0B6CB4B56}"/>
      </w:docPartPr>
      <w:docPartBody>
        <w:p w:rsidR="00D7506F" w:rsidRDefault="009461A3">
          <w:pPr>
            <w:pStyle w:val="10351C4C04C06242A586AC8488F5FA45"/>
          </w:pPr>
          <w:r>
            <w:t>Your Name</w:t>
          </w:r>
        </w:p>
      </w:docPartBody>
    </w:docPart>
    <w:docPart>
      <w:docPartPr>
        <w:name w:val="49664673D8AE614DB41B6315A1D7B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D4325-F4CE-5B4C-A6BC-77E11E453057}"/>
      </w:docPartPr>
      <w:docPartBody>
        <w:p w:rsidR="00D7506F" w:rsidRDefault="009461A3">
          <w:pPr>
            <w:pStyle w:val="49664673D8AE614DB41B6315A1D7B5B8"/>
          </w:pPr>
          <w:r>
            <w:t>Profession or Industry</w:t>
          </w:r>
        </w:p>
      </w:docPartBody>
    </w:docPart>
    <w:docPart>
      <w:docPartPr>
        <w:name w:val="9DE474DC2AE7F94E84DA1170F7569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0025B-E0AD-B84E-97D3-01059144D55D}"/>
      </w:docPartPr>
      <w:docPartBody>
        <w:p w:rsidR="00D7506F" w:rsidRDefault="009461A3">
          <w:pPr>
            <w:pStyle w:val="9DE474DC2AE7F94E84DA1170F75696EC"/>
          </w:pPr>
          <w:r w:rsidRPr="006658C4">
            <w:t>Link to other online properties: Portfolio/Website/Blog</w:t>
          </w:r>
        </w:p>
      </w:docPartBody>
    </w:docPart>
    <w:docPart>
      <w:docPartPr>
        <w:name w:val="5858F2D64BEA684992F77B32B28A9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F9186-B249-1D4C-97E4-6B2149E01258}"/>
      </w:docPartPr>
      <w:docPartBody>
        <w:p w:rsidR="00D7506F" w:rsidRDefault="009461A3">
          <w:pPr>
            <w:pStyle w:val="5858F2D64BEA684992F77B32B28A9A9E"/>
          </w:pPr>
          <w:r>
            <w:t>Recipient Name</w:t>
          </w:r>
        </w:p>
      </w:docPartBody>
    </w:docPart>
    <w:docPart>
      <w:docPartPr>
        <w:name w:val="9CF9DCF0B778E84FBEAA9D145E925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501FF-5303-4944-B97A-019B9675C8C1}"/>
      </w:docPartPr>
      <w:docPartBody>
        <w:p w:rsidR="00D7506F" w:rsidRDefault="009461A3">
          <w:pPr>
            <w:pStyle w:val="9CF9DCF0B778E84FBEAA9D145E925696"/>
          </w:pPr>
          <w:r w:rsidRPr="006658C4">
            <w:t>Recipient Name</w:t>
          </w:r>
        </w:p>
      </w:docPartBody>
    </w:docPart>
    <w:docPart>
      <w:docPartPr>
        <w:name w:val="20B8B12FCDA1844D936C810F0550B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85F7D-0DC6-FB42-BCDA-AB5A0755E6EA}"/>
      </w:docPartPr>
      <w:docPartBody>
        <w:p w:rsidR="00D7506F" w:rsidRDefault="009461A3">
          <w:pPr>
            <w:pStyle w:val="20B8B12FCDA1844D936C810F0550B4BC"/>
          </w:pPr>
          <w:r w:rsidRPr="006658C4">
            <w:t>Sincerely</w:t>
          </w:r>
        </w:p>
      </w:docPartBody>
    </w:docPart>
    <w:docPart>
      <w:docPartPr>
        <w:name w:val="26A9A2F7B07F3E4089427CE27CA86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0D88A-4182-6C41-8C90-52431FA48EA1}"/>
      </w:docPartPr>
      <w:docPartBody>
        <w:p w:rsidR="00D7506F" w:rsidRDefault="009461A3">
          <w:pPr>
            <w:pStyle w:val="26A9A2F7B07F3E4089427CE27CA865A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3"/>
    <w:rsid w:val="00364D97"/>
    <w:rsid w:val="009461A3"/>
    <w:rsid w:val="00D7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5B5C621CD0FB4B801912091BE83099">
    <w:name w:val="8D5B5C621CD0FB4B801912091BE83099"/>
  </w:style>
  <w:style w:type="paragraph" w:customStyle="1" w:styleId="3116F35A8BF65E43A9B0C4F48757D3C2">
    <w:name w:val="3116F35A8BF65E43A9B0C4F48757D3C2"/>
  </w:style>
  <w:style w:type="paragraph" w:customStyle="1" w:styleId="2AA71A9FF950A845B08D17B380DF0125">
    <w:name w:val="2AA71A9FF950A845B08D17B380DF0125"/>
  </w:style>
  <w:style w:type="paragraph" w:customStyle="1" w:styleId="A6B69F5B1A54C44AA5C36F5ED67388ED">
    <w:name w:val="A6B69F5B1A54C44AA5C36F5ED67388ED"/>
  </w:style>
  <w:style w:type="paragraph" w:customStyle="1" w:styleId="98C45D8DB951B142ADDC73EF4789EF27">
    <w:name w:val="98C45D8DB951B142ADDC73EF4789EF27"/>
  </w:style>
  <w:style w:type="paragraph" w:customStyle="1" w:styleId="A1F21139CFD52349884D1ACFC1616F99">
    <w:name w:val="A1F21139CFD52349884D1ACFC1616F99"/>
  </w:style>
  <w:style w:type="paragraph" w:customStyle="1" w:styleId="10351C4C04C06242A586AC8488F5FA45">
    <w:name w:val="10351C4C04C06242A586AC8488F5FA45"/>
  </w:style>
  <w:style w:type="paragraph" w:customStyle="1" w:styleId="49664673D8AE614DB41B6315A1D7B5B8">
    <w:name w:val="49664673D8AE614DB41B6315A1D7B5B8"/>
  </w:style>
  <w:style w:type="paragraph" w:customStyle="1" w:styleId="9DE474DC2AE7F94E84DA1170F75696EC">
    <w:name w:val="9DE474DC2AE7F94E84DA1170F75696EC"/>
  </w:style>
  <w:style w:type="paragraph" w:customStyle="1" w:styleId="5858F2D64BEA684992F77B32B28A9A9E">
    <w:name w:val="5858F2D64BEA684992F77B32B28A9A9E"/>
  </w:style>
  <w:style w:type="paragraph" w:customStyle="1" w:styleId="F1B944A85C9B454EA978F82164900C63">
    <w:name w:val="F1B944A85C9B454EA978F82164900C63"/>
    <w:rsid w:val="00D7506F"/>
  </w:style>
  <w:style w:type="paragraph" w:customStyle="1" w:styleId="9CF9DCF0B778E84FBEAA9D145E925696">
    <w:name w:val="9CF9DCF0B778E84FBEAA9D145E925696"/>
  </w:style>
  <w:style w:type="paragraph" w:customStyle="1" w:styleId="20B8B12FCDA1844D936C810F0550B4BC">
    <w:name w:val="20B8B12FCDA1844D936C810F0550B4BC"/>
  </w:style>
  <w:style w:type="paragraph" w:customStyle="1" w:styleId="26A9A2F7B07F3E4089427CE27CA865AC">
    <w:name w:val="26A9A2F7B07F3E4089427CE27CA865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40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Charlie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 and innovation</dc:subject>
  <dc:creator>Charles Richardson</dc:creator>
  <cp:keywords>CR</cp:keywords>
  <dc:description>www.guru.com/freelancers/charlie-rich</dc:description>
  <cp:lastModifiedBy/>
  <cp:revision>2</cp:revision>
  <cp:lastPrinted>2020-10-16T02:27:00Z</cp:lastPrinted>
  <dcterms:created xsi:type="dcterms:W3CDTF">2020-10-15T23:50:00Z</dcterms:created>
  <dcterms:modified xsi:type="dcterms:W3CDTF">2020-10-16T02:36:00Z</dcterms:modified>
</cp:coreProperties>
</file>